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0FE403" w14:textId="77777777" w:rsidR="00792ABA" w:rsidRPr="00EE0720" w:rsidRDefault="00792ABA" w:rsidP="00442406">
      <w:pPr>
        <w:pStyle w:val="Title"/>
        <w:rPr>
          <w:b/>
          <w:bCs/>
          <w:sz w:val="36"/>
          <w:szCs w:val="14"/>
          <w:u w:val="single"/>
        </w:rPr>
      </w:pPr>
      <w:r w:rsidRPr="00EE0720">
        <w:rPr>
          <w:b/>
          <w:bCs/>
          <w:sz w:val="36"/>
          <w:szCs w:val="14"/>
          <w:u w:val="single"/>
        </w:rPr>
        <w:t>INTERNET AND WEB PROGRAMMING</w:t>
      </w:r>
    </w:p>
    <w:p w14:paraId="09AB3025" w14:textId="1C7CAF87" w:rsidR="00792ABA" w:rsidRPr="00295E93" w:rsidRDefault="00792ABA" w:rsidP="00792ABA">
      <w:pPr>
        <w:pStyle w:val="Title"/>
        <w:rPr>
          <w:b/>
          <w:bCs/>
          <w:sz w:val="44"/>
          <w:szCs w:val="14"/>
        </w:rPr>
      </w:pPr>
      <w:r w:rsidRPr="00EE0720">
        <w:rPr>
          <w:b/>
          <w:bCs/>
          <w:sz w:val="36"/>
          <w:szCs w:val="14"/>
          <w:u w:val="single"/>
        </w:rPr>
        <w:t>J COMPONENT</w:t>
      </w:r>
    </w:p>
    <w:p w14:paraId="7950A96A" w14:textId="76668231" w:rsidR="0016325F" w:rsidRDefault="0016325F" w:rsidP="00792ABA">
      <w:pPr>
        <w:pStyle w:val="Title"/>
        <w:rPr>
          <w:b/>
          <w:bCs/>
          <w:u w:val="double"/>
        </w:rPr>
      </w:pPr>
      <w:r>
        <w:rPr>
          <w:b/>
          <w:bCs/>
          <w:noProof/>
          <w:u w:val="double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1AFAA264" wp14:editId="08B5C610">
            <wp:simplePos x="0" y="0"/>
            <wp:positionH relativeFrom="margin">
              <wp:posOffset>-212725</wp:posOffset>
            </wp:positionH>
            <wp:positionV relativeFrom="paragraph">
              <wp:posOffset>191770</wp:posOffset>
            </wp:positionV>
            <wp:extent cx="1272392" cy="1272540"/>
            <wp:effectExtent l="0" t="0" r="4445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392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2AD6C" w14:textId="2A94ADAE" w:rsidR="00C6554A" w:rsidRPr="00E05ECA" w:rsidRDefault="0016325F" w:rsidP="00792ABA">
      <w:pPr>
        <w:pStyle w:val="Title"/>
        <w:rPr>
          <w:sz w:val="44"/>
          <w:szCs w:val="14"/>
        </w:rPr>
      </w:pPr>
      <w:r>
        <w:rPr>
          <w:b/>
          <w:bCs/>
          <w:u w:val="double"/>
        </w:rPr>
        <w:t xml:space="preserve">   </w:t>
      </w:r>
      <w:r w:rsidR="00792ABA" w:rsidRPr="00E05ECA">
        <w:rPr>
          <w:b/>
          <w:bCs/>
          <w:u w:val="double"/>
        </w:rPr>
        <w:t>VentureHome</w:t>
      </w:r>
      <w:r w:rsidR="00792ABA" w:rsidRPr="00E05ECA">
        <w:rPr>
          <w:b/>
          <w:bCs/>
          <w:u w:val="double"/>
        </w:rPr>
        <w:br/>
      </w:r>
      <w:r>
        <w:rPr>
          <w:sz w:val="36"/>
          <w:szCs w:val="10"/>
        </w:rPr>
        <w:t xml:space="preserve">                  </w:t>
      </w:r>
      <w:r w:rsidR="00792ABA" w:rsidRPr="0016325F">
        <w:rPr>
          <w:sz w:val="32"/>
          <w:szCs w:val="10"/>
        </w:rPr>
        <w:t>An online shopping stop for all your housing needs</w:t>
      </w:r>
    </w:p>
    <w:p w14:paraId="39542435" w14:textId="77777777" w:rsidR="0016325F" w:rsidRDefault="0016325F" w:rsidP="00C6554A">
      <w:pPr>
        <w:pStyle w:val="Heading1"/>
      </w:pPr>
    </w:p>
    <w:p w14:paraId="6FA3C1A0" w14:textId="64B971EB" w:rsidR="00C6554A" w:rsidRPr="0016325F" w:rsidRDefault="008B5E17" w:rsidP="00C6554A">
      <w:pPr>
        <w:pStyle w:val="Heading1"/>
        <w:rPr>
          <w:b/>
          <w:u w:val="single"/>
        </w:rPr>
      </w:pPr>
      <w:r w:rsidRPr="0016325F">
        <w:rPr>
          <w:b/>
          <w:u w:val="single"/>
        </w:rPr>
        <w:t>TEAM DETAILS</w:t>
      </w:r>
    </w:p>
    <w:p w14:paraId="78481C92" w14:textId="77777777" w:rsidR="00C6554A" w:rsidRPr="00295E93" w:rsidRDefault="008B5E17" w:rsidP="008B5E17">
      <w:pPr>
        <w:pStyle w:val="ListBullet"/>
        <w:numPr>
          <w:ilvl w:val="0"/>
          <w:numId w:val="0"/>
        </w:numPr>
        <w:rPr>
          <w:rFonts w:ascii="Bahnschrift Light SemiCondensed" w:hAnsi="Bahnschrift Light SemiCondensed"/>
        </w:rPr>
      </w:pPr>
      <w:r w:rsidRPr="00295E93">
        <w:rPr>
          <w:rFonts w:ascii="Bahnschrift Light SemiCondensed" w:hAnsi="Bahnschrift Light SemiCondensed"/>
        </w:rPr>
        <w:t>20BCI0081 DIVYANSH SING</w:t>
      </w:r>
    </w:p>
    <w:p w14:paraId="017CFA37" w14:textId="77777777" w:rsidR="008B5E17" w:rsidRPr="00295E93" w:rsidRDefault="008B5E17" w:rsidP="008B5E17">
      <w:pPr>
        <w:pStyle w:val="ListBullet"/>
        <w:numPr>
          <w:ilvl w:val="0"/>
          <w:numId w:val="0"/>
        </w:numPr>
        <w:rPr>
          <w:rFonts w:ascii="Bahnschrift Light SemiCondensed" w:hAnsi="Bahnschrift Light SemiCondensed"/>
        </w:rPr>
      </w:pPr>
      <w:r w:rsidRPr="00295E93">
        <w:rPr>
          <w:rFonts w:ascii="Bahnschrift Light SemiCondensed" w:hAnsi="Bahnschrift Light SemiCondensed"/>
        </w:rPr>
        <w:t>20BCE2166 ANUJ SINHA</w:t>
      </w:r>
    </w:p>
    <w:p w14:paraId="3297B61F" w14:textId="74E543CA" w:rsidR="008B5E17" w:rsidRDefault="008B5E17" w:rsidP="008B5E17">
      <w:pPr>
        <w:pStyle w:val="ListBullet"/>
        <w:numPr>
          <w:ilvl w:val="0"/>
          <w:numId w:val="0"/>
        </w:numPr>
        <w:rPr>
          <w:rFonts w:ascii="Bahnschrift Light SemiCondensed" w:hAnsi="Bahnschrift Light SemiCondensed"/>
        </w:rPr>
      </w:pPr>
      <w:r w:rsidRPr="00295E93">
        <w:rPr>
          <w:rFonts w:ascii="Bahnschrift Light SemiCondensed" w:hAnsi="Bahnschrift Light SemiCondensed"/>
        </w:rPr>
        <w:t>20BCE2495 GONA ANUDEEP SIMHA REDDY</w:t>
      </w:r>
    </w:p>
    <w:p w14:paraId="1A66A02F" w14:textId="28BAEE4E" w:rsidR="00132EA7" w:rsidRDefault="00132EA7" w:rsidP="008B5E17">
      <w:pPr>
        <w:pStyle w:val="ListBullet"/>
        <w:numPr>
          <w:ilvl w:val="0"/>
          <w:numId w:val="0"/>
        </w:numPr>
        <w:rPr>
          <w:rFonts w:ascii="Bahnschrift Light SemiCondensed" w:hAnsi="Bahnschrift Light SemiCondensed"/>
        </w:rPr>
      </w:pPr>
    </w:p>
    <w:p w14:paraId="2654F0D1" w14:textId="4F3AEC42" w:rsidR="00132EA7" w:rsidRPr="0016325F" w:rsidRDefault="00132EA7" w:rsidP="00132EA7">
      <w:pPr>
        <w:pStyle w:val="Heading2"/>
        <w:rPr>
          <w:b/>
          <w:u w:val="single"/>
        </w:rPr>
      </w:pPr>
      <w:r w:rsidRPr="0016325F">
        <w:rPr>
          <w:b/>
          <w:u w:val="single"/>
        </w:rPr>
        <w:t>Abstract</w:t>
      </w:r>
    </w:p>
    <w:p w14:paraId="2286794B" w14:textId="6390A0E4" w:rsidR="00132EA7" w:rsidRPr="00132EA7" w:rsidRDefault="00132EA7" w:rsidP="00132EA7">
      <w:r>
        <w:t xml:space="preserve">The project aims to create an online shopping site that deals with furniture and related items. The site will be a simple and clean looking one with </w:t>
      </w:r>
      <w:r w:rsidR="00813A85">
        <w:t>easy-to-use</w:t>
      </w:r>
      <w:r>
        <w:t xml:space="preserve"> interface.</w:t>
      </w:r>
    </w:p>
    <w:p w14:paraId="4120F745" w14:textId="77777777" w:rsidR="00132EA7" w:rsidRPr="00295E93" w:rsidRDefault="00132EA7" w:rsidP="008B5E17">
      <w:pPr>
        <w:pStyle w:val="ListBullet"/>
        <w:numPr>
          <w:ilvl w:val="0"/>
          <w:numId w:val="0"/>
        </w:numPr>
        <w:rPr>
          <w:rFonts w:ascii="Bahnschrift Light SemiCondensed" w:hAnsi="Bahnschrift Light SemiCondensed"/>
        </w:rPr>
      </w:pPr>
    </w:p>
    <w:p w14:paraId="3FE149F4" w14:textId="34AEE499" w:rsidR="00132EA7" w:rsidRPr="0016325F" w:rsidRDefault="00132EA7" w:rsidP="00132EA7">
      <w:pPr>
        <w:pStyle w:val="Heading2"/>
        <w:rPr>
          <w:b/>
          <w:u w:val="single"/>
        </w:rPr>
      </w:pPr>
      <w:r w:rsidRPr="0016325F">
        <w:rPr>
          <w:b/>
          <w:u w:val="single"/>
        </w:rPr>
        <w:t>modules</w:t>
      </w:r>
    </w:p>
    <w:p w14:paraId="34847EA6" w14:textId="7A139B15" w:rsidR="00132EA7" w:rsidRDefault="00132EA7" w:rsidP="00132EA7">
      <w:r>
        <w:t>The modules include</w:t>
      </w:r>
      <w:r w:rsidR="0016325F">
        <w:t>:</w:t>
      </w:r>
    </w:p>
    <w:p w14:paraId="50773C24" w14:textId="22F11F2A" w:rsidR="00132EA7" w:rsidRDefault="00132EA7" w:rsidP="0016325F">
      <w:pPr>
        <w:pStyle w:val="ListParagraph"/>
        <w:numPr>
          <w:ilvl w:val="0"/>
          <w:numId w:val="17"/>
        </w:numPr>
        <w:ind w:left="426"/>
      </w:pPr>
      <w:r>
        <w:t>Front Page</w:t>
      </w:r>
      <w:r w:rsidR="006E21F1">
        <w:t xml:space="preserve"> – The Front Page of the site to welcome users</w:t>
      </w:r>
    </w:p>
    <w:p w14:paraId="6335C2BD" w14:textId="24C40EA8" w:rsidR="00132EA7" w:rsidRDefault="00132EA7" w:rsidP="0016325F">
      <w:pPr>
        <w:pStyle w:val="ListParagraph"/>
        <w:numPr>
          <w:ilvl w:val="0"/>
          <w:numId w:val="17"/>
        </w:numPr>
        <w:ind w:left="426"/>
      </w:pPr>
      <w:r>
        <w:t>Products Page</w:t>
      </w:r>
      <w:r w:rsidR="006E21F1">
        <w:t xml:space="preserve"> – </w:t>
      </w:r>
      <w:r w:rsidR="006A6822">
        <w:t>Page with l</w:t>
      </w:r>
      <w:r w:rsidR="006E21F1">
        <w:t xml:space="preserve">ist of products </w:t>
      </w:r>
    </w:p>
    <w:p w14:paraId="41665167" w14:textId="08E8C34A" w:rsidR="00132EA7" w:rsidRDefault="00132EA7" w:rsidP="0016325F">
      <w:pPr>
        <w:pStyle w:val="ListParagraph"/>
        <w:numPr>
          <w:ilvl w:val="0"/>
          <w:numId w:val="17"/>
        </w:numPr>
        <w:ind w:left="426"/>
      </w:pPr>
      <w:r>
        <w:t>Product Page</w:t>
      </w:r>
      <w:r w:rsidR="006A6822">
        <w:t xml:space="preserve"> – Page containing product information</w:t>
      </w:r>
    </w:p>
    <w:p w14:paraId="0CE2DB5F" w14:textId="5A95FEE1" w:rsidR="006A6822" w:rsidRDefault="00132EA7" w:rsidP="0016325F">
      <w:pPr>
        <w:pStyle w:val="ListParagraph"/>
        <w:numPr>
          <w:ilvl w:val="0"/>
          <w:numId w:val="17"/>
        </w:numPr>
        <w:ind w:left="426"/>
      </w:pPr>
      <w:r>
        <w:t>Sign In Page</w:t>
      </w:r>
      <w:r w:rsidR="006A6822">
        <w:t xml:space="preserve"> – Page for Sign In</w:t>
      </w:r>
    </w:p>
    <w:p w14:paraId="50AA64D9" w14:textId="40203229" w:rsidR="00132EA7" w:rsidRDefault="00132EA7" w:rsidP="0016325F">
      <w:pPr>
        <w:pStyle w:val="ListParagraph"/>
        <w:numPr>
          <w:ilvl w:val="0"/>
          <w:numId w:val="17"/>
        </w:numPr>
        <w:ind w:left="426"/>
      </w:pPr>
      <w:r>
        <w:t>Sign Up Page</w:t>
      </w:r>
      <w:r w:rsidR="006A6822">
        <w:t xml:space="preserve"> – Page for Signing Up</w:t>
      </w:r>
    </w:p>
    <w:p w14:paraId="4DDBA81B" w14:textId="0237D0D1" w:rsidR="00813A85" w:rsidRDefault="00813A85" w:rsidP="0016325F">
      <w:pPr>
        <w:pStyle w:val="ListParagraph"/>
        <w:numPr>
          <w:ilvl w:val="0"/>
          <w:numId w:val="17"/>
        </w:numPr>
        <w:ind w:left="426"/>
      </w:pPr>
      <w:r>
        <w:t>Check-Out Page</w:t>
      </w:r>
      <w:r w:rsidR="006A6822">
        <w:t xml:space="preserve"> – Page for checking out</w:t>
      </w:r>
    </w:p>
    <w:p w14:paraId="4F06B88F" w14:textId="0288D881" w:rsidR="00132EA7" w:rsidRDefault="00132EA7" w:rsidP="00132EA7"/>
    <w:p w14:paraId="56E68FFF" w14:textId="662F2040" w:rsidR="00132EA7" w:rsidRDefault="00132EA7" w:rsidP="00132EA7"/>
    <w:p w14:paraId="38F51656" w14:textId="2D66A7FA" w:rsidR="00132EA7" w:rsidRDefault="00132EA7" w:rsidP="00132EA7"/>
    <w:p w14:paraId="5646E747" w14:textId="7923773D" w:rsidR="00132EA7" w:rsidRDefault="00132EA7" w:rsidP="00132EA7"/>
    <w:p w14:paraId="60A2674E" w14:textId="5161F6D3" w:rsidR="00132EA7" w:rsidRDefault="00132EA7" w:rsidP="00132EA7"/>
    <w:p w14:paraId="2AC494FA" w14:textId="6283FF00" w:rsidR="0016325F" w:rsidRDefault="00132EA7" w:rsidP="0016325F">
      <w:pPr>
        <w:pStyle w:val="Heading2"/>
        <w:rPr>
          <w:b/>
          <w:sz w:val="28"/>
          <w:u w:val="single"/>
        </w:rPr>
      </w:pPr>
      <w:r w:rsidRPr="0016325F">
        <w:rPr>
          <w:b/>
          <w:sz w:val="28"/>
          <w:u w:val="single"/>
        </w:rPr>
        <w:lastRenderedPageBreak/>
        <w:t>screensh</w:t>
      </w:r>
      <w:r w:rsidR="0016325F" w:rsidRPr="0016325F">
        <w:rPr>
          <w:b/>
          <w:sz w:val="28"/>
          <w:u w:val="single"/>
        </w:rPr>
        <w:t>ots:</w:t>
      </w:r>
    </w:p>
    <w:p w14:paraId="7CDA8142" w14:textId="77777777" w:rsidR="0016325F" w:rsidRPr="0016325F" w:rsidRDefault="0016325F" w:rsidP="0016325F"/>
    <w:p w14:paraId="03DD307A" w14:textId="07008E1C" w:rsidR="0016325F" w:rsidRPr="0016325F" w:rsidRDefault="0016325F" w:rsidP="0016325F">
      <w:pPr>
        <w:pStyle w:val="Heading2"/>
        <w:spacing w:before="0"/>
        <w:rPr>
          <w:b/>
          <w:u w:val="single"/>
        </w:rPr>
      </w:pPr>
      <w:r>
        <w:rPr>
          <w:b/>
          <w:u w:val="single"/>
        </w:rPr>
        <w:t>Home page:</w:t>
      </w:r>
    </w:p>
    <w:p w14:paraId="433B1F01" w14:textId="4A3F6D07" w:rsidR="00442406" w:rsidRDefault="006E21F1" w:rsidP="00442406">
      <w:r>
        <w:rPr>
          <w:noProof/>
          <w:lang w:val="en-IN" w:eastAsia="en-IN"/>
        </w:rPr>
        <w:drawing>
          <wp:inline distT="0" distB="0" distL="0" distR="0" wp14:anchorId="4BBF4604" wp14:editId="1FA9A584">
            <wp:extent cx="5486400" cy="28403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8898" w14:textId="72F3345D" w:rsidR="006E21F1" w:rsidRDefault="006E21F1" w:rsidP="00442406"/>
    <w:p w14:paraId="772CCB71" w14:textId="117642F4" w:rsidR="006E21F1" w:rsidRDefault="006E21F1" w:rsidP="00442406">
      <w:r>
        <w:rPr>
          <w:noProof/>
          <w:lang w:val="en-IN" w:eastAsia="en-IN"/>
        </w:rPr>
        <w:drawing>
          <wp:inline distT="0" distB="0" distL="0" distR="0" wp14:anchorId="570A93BC" wp14:editId="7527C324">
            <wp:extent cx="5486400" cy="2840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7DC" w14:textId="3CC8E4D1" w:rsidR="006E21F1" w:rsidRDefault="006E21F1" w:rsidP="00442406"/>
    <w:p w14:paraId="01FEFFEB" w14:textId="263CB7D9" w:rsidR="00EE0720" w:rsidRDefault="00EE0720" w:rsidP="00442406"/>
    <w:p w14:paraId="0265B629" w14:textId="10F5A2BE" w:rsidR="00EE0720" w:rsidRDefault="00EE0720" w:rsidP="00442406"/>
    <w:p w14:paraId="3A7115DC" w14:textId="3F5CEAE8" w:rsidR="00EE0720" w:rsidRDefault="00EE0720" w:rsidP="00442406"/>
    <w:p w14:paraId="6AAC9195" w14:textId="46C5C1DD" w:rsidR="00EE0720" w:rsidRDefault="00EE0720" w:rsidP="00442406"/>
    <w:p w14:paraId="732928C3" w14:textId="487032C8" w:rsidR="00EE0720" w:rsidRDefault="00EE0720" w:rsidP="00442406">
      <w:bookmarkStart w:id="0" w:name="_GoBack"/>
      <w:bookmarkEnd w:id="0"/>
    </w:p>
    <w:p w14:paraId="17D03E38" w14:textId="54AF112E" w:rsidR="006E21F1" w:rsidRDefault="006E21F1" w:rsidP="00442406">
      <w:r>
        <w:rPr>
          <w:noProof/>
          <w:lang w:val="en-IN" w:eastAsia="en-IN"/>
        </w:rPr>
        <w:drawing>
          <wp:inline distT="0" distB="0" distL="0" distR="0" wp14:anchorId="3FC27AD9" wp14:editId="2937972B">
            <wp:extent cx="5486400" cy="2846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F344" w14:textId="4CAB6493" w:rsidR="006E21F1" w:rsidRDefault="006E21F1" w:rsidP="00442406"/>
    <w:p w14:paraId="663E3251" w14:textId="5E5F930A" w:rsidR="006E21F1" w:rsidRDefault="006E21F1" w:rsidP="00442406">
      <w:r>
        <w:rPr>
          <w:noProof/>
          <w:lang w:val="en-IN" w:eastAsia="en-IN"/>
        </w:rPr>
        <w:drawing>
          <wp:inline distT="0" distB="0" distL="0" distR="0" wp14:anchorId="64CDC5DF" wp14:editId="2C053218">
            <wp:extent cx="5486400" cy="2828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DC0C" w14:textId="6A3E8409" w:rsidR="006E21F1" w:rsidRDefault="006E21F1" w:rsidP="00442406"/>
    <w:p w14:paraId="7B5C38A3" w14:textId="1BF5D096" w:rsidR="006E21F1" w:rsidRDefault="006E21F1" w:rsidP="00442406"/>
    <w:p w14:paraId="404FB846" w14:textId="4D5D2E98" w:rsidR="006E21F1" w:rsidRDefault="006E21F1" w:rsidP="00442406"/>
    <w:p w14:paraId="0AD15CE8" w14:textId="1CE5E209" w:rsidR="006E21F1" w:rsidRDefault="006E21F1" w:rsidP="00442406"/>
    <w:p w14:paraId="3A1D3E20" w14:textId="0EE516B6" w:rsidR="006E21F1" w:rsidRDefault="006E21F1" w:rsidP="00442406"/>
    <w:p w14:paraId="05A509BB" w14:textId="2772F498" w:rsidR="006E21F1" w:rsidRDefault="006E21F1" w:rsidP="00442406"/>
    <w:p w14:paraId="001E44C3" w14:textId="53126C09" w:rsidR="006E21F1" w:rsidRDefault="006E21F1" w:rsidP="00442406"/>
    <w:p w14:paraId="2040B149" w14:textId="6CDE08F8" w:rsidR="006E21F1" w:rsidRDefault="006E21F1" w:rsidP="00442406"/>
    <w:p w14:paraId="23806AD7" w14:textId="0F8278B5" w:rsidR="0016325F" w:rsidRDefault="0016325F" w:rsidP="0016325F">
      <w:pPr>
        <w:pStyle w:val="Heading2"/>
        <w:spacing w:before="0"/>
        <w:rPr>
          <w:b/>
          <w:u w:val="single"/>
        </w:rPr>
      </w:pPr>
      <w:r>
        <w:rPr>
          <w:b/>
          <w:u w:val="single"/>
        </w:rPr>
        <w:t>all PRODUCTs</w:t>
      </w:r>
      <w:r>
        <w:rPr>
          <w:b/>
          <w:u w:val="single"/>
        </w:rPr>
        <w:t xml:space="preserve"> page</w:t>
      </w:r>
      <w:r>
        <w:rPr>
          <w:b/>
          <w:u w:val="single"/>
        </w:rPr>
        <w:t>:</w:t>
      </w:r>
    </w:p>
    <w:p w14:paraId="1B5D69A9" w14:textId="2060522C" w:rsidR="003F5C5C" w:rsidRDefault="003F5C5C" w:rsidP="003F5C5C">
      <w:r w:rsidRPr="003F5C5C">
        <w:rPr>
          <w:noProof/>
          <w:lang w:val="en-IN" w:eastAsia="en-IN"/>
        </w:rPr>
        <w:drawing>
          <wp:inline distT="0" distB="0" distL="0" distR="0" wp14:anchorId="0329A86C" wp14:editId="1FF2DC1A">
            <wp:extent cx="5486400" cy="3086100"/>
            <wp:effectExtent l="0" t="0" r="0" b="0"/>
            <wp:docPr id="9" name="Picture 9" descr="C:\Users\capta\OneDrive\Pictures\Screenshots\Screenshot (13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apta\OneDrive\Pictures\Screenshots\Screenshot (1320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23A0" w14:textId="77777777" w:rsidR="003F5C5C" w:rsidRDefault="003F5C5C" w:rsidP="003F5C5C"/>
    <w:p w14:paraId="3E4452E6" w14:textId="6C93178E" w:rsidR="003F5C5C" w:rsidRPr="003F5C5C" w:rsidRDefault="003F5C5C" w:rsidP="003F5C5C">
      <w:r w:rsidRPr="003F5C5C">
        <w:rPr>
          <w:noProof/>
          <w:lang w:val="en-IN" w:eastAsia="en-IN"/>
        </w:rPr>
        <w:drawing>
          <wp:inline distT="0" distB="0" distL="0" distR="0" wp14:anchorId="0899B37B" wp14:editId="6C78B62D">
            <wp:extent cx="5486400" cy="3086100"/>
            <wp:effectExtent l="0" t="0" r="0" b="0"/>
            <wp:docPr id="10" name="Picture 10" descr="C:\Users\capta\OneDrive\Pictures\Screenshots\Screenshot (1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pta\OneDrive\Pictures\Screenshots\Screenshot (132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DD5A" w14:textId="77777777" w:rsidR="003F5C5C" w:rsidRDefault="0016325F" w:rsidP="0016325F">
      <w:pPr>
        <w:pStyle w:val="Heading2"/>
        <w:spacing w:before="0"/>
        <w:rPr>
          <w:b/>
          <w:u w:val="single"/>
        </w:rPr>
      </w:pPr>
      <w:r>
        <w:rPr>
          <w:b/>
          <w:u w:val="single"/>
        </w:rPr>
        <w:t xml:space="preserve"> </w:t>
      </w:r>
    </w:p>
    <w:p w14:paraId="5C330A11" w14:textId="77777777" w:rsidR="003F5C5C" w:rsidRDefault="003F5C5C" w:rsidP="0016325F">
      <w:pPr>
        <w:pStyle w:val="Heading2"/>
        <w:spacing w:before="0"/>
        <w:rPr>
          <w:b/>
          <w:u w:val="single"/>
        </w:rPr>
      </w:pPr>
    </w:p>
    <w:p w14:paraId="47AE38B9" w14:textId="718660AA" w:rsidR="003F5C5C" w:rsidRDefault="003F5C5C" w:rsidP="0016325F">
      <w:pPr>
        <w:pStyle w:val="Heading2"/>
        <w:spacing w:before="0"/>
        <w:rPr>
          <w:b/>
          <w:u w:val="single"/>
        </w:rPr>
      </w:pPr>
    </w:p>
    <w:p w14:paraId="4B3750E5" w14:textId="77777777" w:rsidR="003F5C5C" w:rsidRPr="003F5C5C" w:rsidRDefault="003F5C5C" w:rsidP="003F5C5C"/>
    <w:p w14:paraId="33DE81CC" w14:textId="77777777" w:rsidR="003F5C5C" w:rsidRDefault="003F5C5C" w:rsidP="0016325F">
      <w:pPr>
        <w:pStyle w:val="Heading2"/>
        <w:spacing w:before="0"/>
        <w:rPr>
          <w:b/>
          <w:u w:val="single"/>
        </w:rPr>
      </w:pPr>
    </w:p>
    <w:p w14:paraId="62C0D593" w14:textId="77777777" w:rsidR="003F5C5C" w:rsidRDefault="003F5C5C" w:rsidP="0016325F">
      <w:pPr>
        <w:pStyle w:val="Heading2"/>
        <w:spacing w:before="0"/>
        <w:rPr>
          <w:b/>
          <w:u w:val="single"/>
        </w:rPr>
      </w:pPr>
    </w:p>
    <w:p w14:paraId="6110EA44" w14:textId="6D3343E7" w:rsidR="0016325F" w:rsidRDefault="0016325F" w:rsidP="0016325F">
      <w:pPr>
        <w:pStyle w:val="Heading2"/>
        <w:spacing w:before="0"/>
        <w:rPr>
          <w:b/>
          <w:u w:val="single"/>
        </w:rPr>
      </w:pPr>
      <w:r>
        <w:rPr>
          <w:b/>
          <w:u w:val="single"/>
        </w:rPr>
        <w:t>PRODUCT</w:t>
      </w:r>
      <w:r>
        <w:rPr>
          <w:b/>
          <w:u w:val="single"/>
        </w:rPr>
        <w:t>’</w:t>
      </w:r>
      <w:r>
        <w:rPr>
          <w:b/>
          <w:u w:val="single"/>
        </w:rPr>
        <w:t>s</w:t>
      </w:r>
      <w:r>
        <w:rPr>
          <w:b/>
          <w:u w:val="single"/>
        </w:rPr>
        <w:t xml:space="preserve"> DESCRIPTION</w:t>
      </w:r>
      <w:r>
        <w:rPr>
          <w:b/>
          <w:u w:val="single"/>
        </w:rPr>
        <w:t xml:space="preserve"> page:</w:t>
      </w:r>
    </w:p>
    <w:p w14:paraId="576E091C" w14:textId="65B2CD4A" w:rsidR="003F5C5C" w:rsidRDefault="003F5C5C" w:rsidP="003F5C5C">
      <w:r w:rsidRPr="003F5C5C">
        <w:rPr>
          <w:noProof/>
          <w:lang w:val="en-IN" w:eastAsia="en-IN"/>
        </w:rPr>
        <w:drawing>
          <wp:inline distT="0" distB="0" distL="0" distR="0" wp14:anchorId="226C0C20" wp14:editId="0F196149">
            <wp:extent cx="5486400" cy="3086100"/>
            <wp:effectExtent l="0" t="0" r="0" b="0"/>
            <wp:docPr id="11" name="Picture 11" descr="C:\Users\capta\OneDrive\Pictures\Screenshots\Screenshot (13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apta\OneDrive\Pictures\Screenshots\Screenshot (132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75F0" w14:textId="77777777" w:rsidR="003F5C5C" w:rsidRDefault="003F5C5C" w:rsidP="003F5C5C"/>
    <w:p w14:paraId="4EC620CE" w14:textId="0E29D914" w:rsidR="003F5C5C" w:rsidRDefault="003F5C5C" w:rsidP="003F5C5C">
      <w:r w:rsidRPr="003F5C5C">
        <w:rPr>
          <w:noProof/>
          <w:lang w:val="en-IN" w:eastAsia="en-IN"/>
        </w:rPr>
        <w:drawing>
          <wp:inline distT="0" distB="0" distL="0" distR="0" wp14:anchorId="6E04BF61" wp14:editId="7A192BA7">
            <wp:extent cx="5486400" cy="3086100"/>
            <wp:effectExtent l="0" t="0" r="0" b="0"/>
            <wp:docPr id="12" name="Picture 12" descr="C:\Users\capta\OneDrive\Pictures\Screenshots\Screenshot (13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pta\OneDrive\Pictures\Screenshots\Screenshot (1325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9FDE" w14:textId="048BEE79" w:rsidR="003F5C5C" w:rsidRDefault="003F5C5C" w:rsidP="003F5C5C">
      <w:r w:rsidRPr="003F5C5C">
        <w:rPr>
          <w:noProof/>
          <w:lang w:val="en-IN" w:eastAsia="en-IN"/>
        </w:rPr>
        <w:lastRenderedPageBreak/>
        <w:drawing>
          <wp:inline distT="0" distB="0" distL="0" distR="0" wp14:anchorId="6A611ABA" wp14:editId="36FB2F19">
            <wp:extent cx="5486400" cy="3086100"/>
            <wp:effectExtent l="0" t="0" r="0" b="0"/>
            <wp:docPr id="13" name="Picture 13" descr="C:\Users\capta\OneDrive\Pictures\Screenshots\Screenshot (13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pta\OneDrive\Pictures\Screenshots\Screenshot (1326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5BD9" w14:textId="77777777" w:rsidR="003F5C5C" w:rsidRPr="003F5C5C" w:rsidRDefault="003F5C5C" w:rsidP="003F5C5C"/>
    <w:p w14:paraId="7CF30478" w14:textId="2781C4DB" w:rsidR="0016325F" w:rsidRDefault="0016325F" w:rsidP="0016325F">
      <w:pPr>
        <w:pStyle w:val="Heading2"/>
        <w:spacing w:before="0"/>
        <w:rPr>
          <w:b/>
          <w:u w:val="single"/>
        </w:rPr>
      </w:pPr>
      <w:r>
        <w:rPr>
          <w:b/>
          <w:u w:val="single"/>
        </w:rPr>
        <w:t>LOGIN/REGISTER PAGE:</w:t>
      </w:r>
    </w:p>
    <w:p w14:paraId="3869C34D" w14:textId="54BFB365" w:rsidR="003F5C5C" w:rsidRDefault="003F5C5C" w:rsidP="003F5C5C">
      <w:r w:rsidRPr="003F5C5C">
        <w:rPr>
          <w:noProof/>
          <w:lang w:val="en-IN" w:eastAsia="en-IN"/>
        </w:rPr>
        <w:drawing>
          <wp:inline distT="0" distB="0" distL="0" distR="0" wp14:anchorId="2BA9DF56" wp14:editId="46AEA15D">
            <wp:extent cx="5486400" cy="3086100"/>
            <wp:effectExtent l="0" t="0" r="0" b="0"/>
            <wp:docPr id="14" name="Picture 14" descr="C:\Users\capta\OneDrive\Pictures\Screenshots\Screenshot (13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apta\OneDrive\Pictures\Screenshots\Screenshot (132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1B82" w14:textId="0DF6EEC0" w:rsidR="003F5C5C" w:rsidRPr="003F5C5C" w:rsidRDefault="003F5C5C" w:rsidP="003F5C5C">
      <w:r w:rsidRPr="003F5C5C">
        <w:rPr>
          <w:noProof/>
          <w:lang w:val="en-IN" w:eastAsia="en-IN"/>
        </w:rPr>
        <w:lastRenderedPageBreak/>
        <w:drawing>
          <wp:inline distT="0" distB="0" distL="0" distR="0" wp14:anchorId="72697DA6" wp14:editId="496E907B">
            <wp:extent cx="5486400" cy="3086100"/>
            <wp:effectExtent l="0" t="0" r="0" b="0"/>
            <wp:docPr id="15" name="Picture 15" descr="C:\Users\capta\OneDrive\Pictures\Screenshots\Screenshot (13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apta\OneDrive\Pictures\Screenshots\Screenshot (132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BEF3" w14:textId="77777777" w:rsidR="003F5C5C" w:rsidRDefault="003F5C5C" w:rsidP="0016325F">
      <w:pPr>
        <w:pStyle w:val="Heading2"/>
        <w:spacing w:before="0"/>
        <w:rPr>
          <w:b/>
          <w:u w:val="single"/>
        </w:rPr>
      </w:pPr>
    </w:p>
    <w:p w14:paraId="49813B95" w14:textId="32950B02" w:rsidR="0016325F" w:rsidRPr="003F5C5C" w:rsidRDefault="0016325F" w:rsidP="003F5C5C">
      <w:pPr>
        <w:pStyle w:val="Heading2"/>
        <w:spacing w:before="0"/>
        <w:rPr>
          <w:b/>
          <w:u w:val="single"/>
        </w:rPr>
      </w:pPr>
      <w:r>
        <w:rPr>
          <w:b/>
          <w:u w:val="single"/>
        </w:rPr>
        <w:t>CHECKOUT P</w:t>
      </w:r>
      <w:r>
        <w:rPr>
          <w:b/>
          <w:u w:val="single"/>
        </w:rPr>
        <w:t>age:</w:t>
      </w:r>
      <w:r w:rsidR="00EE0720">
        <w:rPr>
          <w:b/>
          <w:u w:val="single"/>
        </w:rPr>
        <w:softHyphen/>
      </w:r>
    </w:p>
    <w:p w14:paraId="1D0B0EED" w14:textId="428D8056" w:rsidR="006E21F1" w:rsidRDefault="006E21F1" w:rsidP="00442406">
      <w:r>
        <w:rPr>
          <w:noProof/>
          <w:lang w:val="en-IN" w:eastAsia="en-IN"/>
        </w:rPr>
        <w:drawing>
          <wp:inline distT="0" distB="0" distL="0" distR="0" wp14:anchorId="661D6B41" wp14:editId="79126DFD">
            <wp:extent cx="5486400" cy="2832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64ED" w14:textId="790D0E01" w:rsidR="0016325F" w:rsidRDefault="0016325F" w:rsidP="00442406"/>
    <w:p w14:paraId="04DF3680" w14:textId="77777777" w:rsidR="0016325F" w:rsidRDefault="0016325F" w:rsidP="00442406"/>
    <w:sectPr w:rsidR="0016325F" w:rsidSect="0016325F">
      <w:footerReference w:type="default" r:id="rId20"/>
      <w:pgSz w:w="12240" w:h="15840"/>
      <w:pgMar w:top="568" w:right="1800" w:bottom="1440" w:left="1800" w:header="720" w:footer="720" w:gutter="0"/>
      <w:pgBorders w:offsetFrom="page">
        <w:top w:val="twistedLines1" w:sz="18" w:space="5" w:color="auto"/>
        <w:left w:val="twistedLines1" w:sz="18" w:space="5" w:color="auto"/>
        <w:bottom w:val="twistedLines1" w:sz="18" w:space="5" w:color="auto"/>
        <w:right w:val="twistedLines1" w:sz="18" w:space="5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AB04F7" w14:textId="77777777" w:rsidR="004E3316" w:rsidRDefault="004E3316" w:rsidP="00C6554A">
      <w:pPr>
        <w:spacing w:before="0" w:after="0" w:line="240" w:lineRule="auto"/>
      </w:pPr>
      <w:r>
        <w:separator/>
      </w:r>
    </w:p>
  </w:endnote>
  <w:endnote w:type="continuationSeparator" w:id="0">
    <w:p w14:paraId="555E9C25" w14:textId="77777777" w:rsidR="004E3316" w:rsidRDefault="004E3316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B34BA1" w14:textId="03CEBD62" w:rsidR="002163EE" w:rsidRDefault="00ED7C4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675330">
      <w:rPr>
        <w:noProof/>
      </w:rP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F961F6" w14:textId="77777777" w:rsidR="004E3316" w:rsidRDefault="004E3316" w:rsidP="00C6554A">
      <w:pPr>
        <w:spacing w:before="0" w:after="0" w:line="240" w:lineRule="auto"/>
      </w:pPr>
      <w:r>
        <w:separator/>
      </w:r>
    </w:p>
  </w:footnote>
  <w:footnote w:type="continuationSeparator" w:id="0">
    <w:p w14:paraId="3BA19379" w14:textId="77777777" w:rsidR="004E3316" w:rsidRDefault="004E3316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3347AE6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C687E9F"/>
    <w:multiLevelType w:val="hybridMultilevel"/>
    <w:tmpl w:val="DAEC44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00518"/>
    <w:multiLevelType w:val="hybridMultilevel"/>
    <w:tmpl w:val="2820CD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2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3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2ABA"/>
    <w:rsid w:val="00040697"/>
    <w:rsid w:val="00132EA7"/>
    <w:rsid w:val="0016325F"/>
    <w:rsid w:val="00235FA1"/>
    <w:rsid w:val="002554CD"/>
    <w:rsid w:val="00293B83"/>
    <w:rsid w:val="00295E93"/>
    <w:rsid w:val="002B4294"/>
    <w:rsid w:val="00333D0D"/>
    <w:rsid w:val="003F5C5C"/>
    <w:rsid w:val="00442406"/>
    <w:rsid w:val="004534E8"/>
    <w:rsid w:val="004C049F"/>
    <w:rsid w:val="004E3316"/>
    <w:rsid w:val="005000E2"/>
    <w:rsid w:val="00675330"/>
    <w:rsid w:val="006A3CE7"/>
    <w:rsid w:val="006A6822"/>
    <w:rsid w:val="006E21F1"/>
    <w:rsid w:val="00792ABA"/>
    <w:rsid w:val="00813A85"/>
    <w:rsid w:val="008B5E17"/>
    <w:rsid w:val="00C6554A"/>
    <w:rsid w:val="00E05ECA"/>
    <w:rsid w:val="00E63736"/>
    <w:rsid w:val="00ED7C44"/>
    <w:rsid w:val="00EE0720"/>
    <w:rsid w:val="00F12E34"/>
    <w:rsid w:val="00FA6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572E55"/>
  <w15:chartTrackingRefBased/>
  <w15:docId w15:val="{EB0B1E18-D50D-41E7-9C4E-CC353E77B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10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ListParagraph">
    <w:name w:val="List Paragraph"/>
    <w:basedOn w:val="Normal"/>
    <w:uiPriority w:val="34"/>
    <w:unhideWhenUsed/>
    <w:qFormat/>
    <w:rsid w:val="004424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85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9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yans\AppData\Local\Microsoft\Office\16.0\DTS\en-US%7b561ABD3E-BD97-475A-8946-984110FC9DBE%7d\%7bF7A213BF-1B62-4358-860D-B526DD153375%7dtf02835058_win32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{F7A213BF-1B62-4358-860D-B526DD153375}tf02835058_win32</Template>
  <TotalTime>1</TotalTime>
  <Pages>7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dyans</dc:creator>
  <cp:keywords/>
  <dc:description/>
  <cp:lastModifiedBy>Capt Ashwini</cp:lastModifiedBy>
  <cp:revision>2</cp:revision>
  <cp:lastPrinted>2022-08-03T15:20:00Z</cp:lastPrinted>
  <dcterms:created xsi:type="dcterms:W3CDTF">2022-08-24T19:04:00Z</dcterms:created>
  <dcterms:modified xsi:type="dcterms:W3CDTF">2022-08-24T19:04:00Z</dcterms:modified>
</cp:coreProperties>
</file>